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910404" w:rsidP="0091040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sp</w:t>
                    </w:r>
                    <w:r w:rsidR="00F93A9C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- VirtualWorld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9F75CB" w:rsidP="0099595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Comp 397 Assignment 3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99595B" w:rsidP="009F75C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57728" behindDoc="0" locked="0" layoutInCell="1" allowOverlap="1" wp14:anchorId="6D8E5D3F" wp14:editId="099C2E07">
                          <wp:simplePos x="0" y="0"/>
                          <wp:positionH relativeFrom="column">
                            <wp:posOffset>1786255</wp:posOffset>
                          </wp:positionH>
                          <wp:positionV relativeFrom="paragraph">
                            <wp:posOffset>-2465070</wp:posOffset>
                          </wp:positionV>
                          <wp:extent cx="2428875" cy="1600200"/>
                          <wp:effectExtent l="0" t="0" r="28575" b="1905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428875" cy="1600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Pr="003E1D56" w:rsidRDefault="00646C90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pict>
                                          <v:shapetype id="_x0000_t75" coordsize="21600,21600" o:spt="75" o:preferrelative="t" path="m@4@5l@4@11@9@11@9@5xe" filled="f" stroked="f">
                                            <v:stroke joinstyle="miter"/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  <v:path o:extrusionok="f" gradientshapeok="t" o:connecttype="rect"/>
                                            <o:lock v:ext="edit" aspectratio="t"/>
                                          </v:shapetype>
                                          <v:shape id="_x0000_i1027" type="#_x0000_t75" style="width:170.25pt;height:130.5pt">
                                            <v:imagedata r:id="rId12" o:title="SPlogo"/>
                                          </v:shape>
                                        </w:pi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D8E5D3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40.65pt;margin-top:-194.1pt;width:191.25pt;height:12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">
                          <v:textbox>
                            <w:txbxContent>
                              <w:p w:rsidR="003E1D56" w:rsidRPr="003E1D56" w:rsidRDefault="00646C90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pict>
                                    <v:shape id="_x0000_i1027" type="#_x0000_t75" style="width:170.25pt;height:130.5pt">
                                      <v:imagedata r:id="rId12" o:title="SPlogo"/>
                                    </v:shape>
                                  </w:pic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proofErr w:type="spellStart"/>
                    <w:r w:rsidR="009F75CB">
                      <w:rPr>
                        <w:rFonts w:asciiTheme="majorHAnsi" w:eastAsiaTheme="majorEastAsia" w:hAnsiTheme="majorHAnsi" w:cstheme="majorBidi"/>
                        <w:sz w:val="60"/>
                        <w:szCs w:val="60"/>
                      </w:rPr>
                      <w:t>SlideScroller</w:t>
                    </w:r>
                    <w:proofErr w:type="spellEnd"/>
                    <w:r w:rsidR="00D36B80" w:rsidRPr="00625D24">
                      <w:rPr>
                        <w:rFonts w:asciiTheme="majorHAnsi" w:eastAsiaTheme="majorEastAsia" w:hAnsiTheme="majorHAnsi" w:cstheme="majorBidi"/>
                        <w:sz w:val="60"/>
                        <w:szCs w:val="60"/>
                      </w:rPr>
                      <w:t xml:space="preserve"> Game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E17BBE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#01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E67C88">
                  <w:t>SP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E17BBE" w:rsidP="00E17BBE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Sachet Panchal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Pr="003117F4" w:rsidRDefault="003117F4">
          <w:pPr>
            <w:rPr>
              <w:b/>
              <w:sz w:val="28"/>
              <w:szCs w:val="28"/>
            </w:rPr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   </w:t>
          </w:r>
          <w:r w:rsidRPr="003117F4">
            <w:rPr>
              <w:b/>
              <w:sz w:val="28"/>
              <w:szCs w:val="28"/>
            </w:rPr>
            <w:t>300819205</w:t>
          </w:r>
        </w:p>
        <w:p w:rsidR="00892978" w:rsidRDefault="00892978"/>
        <w:p w:rsidR="004A3C84" w:rsidRDefault="004A3C84"/>
        <w:p w:rsidR="004A3C84" w:rsidRPr="004A3C84" w:rsidRDefault="004A3C84">
          <w:pPr>
            <w:rPr>
              <w:b/>
              <w:sz w:val="28"/>
              <w:szCs w:val="28"/>
            </w:rPr>
          </w:pPr>
          <w:r>
            <w:tab/>
          </w:r>
          <w:r>
            <w:rPr>
              <w:b/>
              <w:sz w:val="28"/>
              <w:szCs w:val="28"/>
            </w:rPr>
            <w:t>Hosted Link</w:t>
          </w:r>
        </w:p>
        <w:p w:rsidR="00892978" w:rsidRDefault="001D4BAF">
          <w:r w:rsidRPr="001D4BAF">
            <w:rPr>
              <w:b/>
              <w:sz w:val="24"/>
              <w:szCs w:val="24"/>
            </w:rPr>
            <w:t>http://studentweb.cencol.ca/spanch32/COMP397-MailPilot-master/COMP397-MailPilot/</w:t>
          </w:r>
          <w:bookmarkStart w:id="0" w:name="_GoBack"/>
          <w:bookmarkEnd w:id="0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BA6480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29, 2015</w:t>
                </w:r>
              </w:p>
            </w:tc>
          </w:tr>
        </w:tbl>
        <w:p w:rsidR="003E1D56" w:rsidRDefault="003E1D56"/>
        <w:p w:rsidR="00F926BF" w:rsidRDefault="00646C90" w:rsidP="00F926BF"/>
      </w:sdtContent>
    </w:sdt>
    <w:p w:rsidR="009A4D42" w:rsidRPr="00F926BF" w:rsidRDefault="009A4D42" w:rsidP="00F926BF">
      <w:pPr>
        <w:ind w:left="2880" w:firstLine="720"/>
      </w:pPr>
      <w:r w:rsidRPr="009A4D42">
        <w:rPr>
          <w:b/>
          <w:sz w:val="24"/>
          <w:szCs w:val="24"/>
          <w:u w:val="single"/>
        </w:rPr>
        <w:t>Table of Contents</w:t>
      </w:r>
    </w:p>
    <w:p w:rsidR="00425174" w:rsidRDefault="00425174">
      <w:pPr>
        <w:rPr>
          <w:sz w:val="24"/>
          <w:szCs w:val="24"/>
        </w:rPr>
      </w:pPr>
    </w:p>
    <w:p w:rsidR="00425174" w:rsidRDefault="00425174">
      <w:pPr>
        <w:rPr>
          <w:sz w:val="24"/>
          <w:szCs w:val="24"/>
        </w:rPr>
      </w:pPr>
    </w:p>
    <w:p w:rsidR="00425174" w:rsidRPr="00640332" w:rsidRDefault="00425174" w:rsidP="00640332">
      <w:pPr>
        <w:jc w:val="both"/>
        <w:rPr>
          <w:sz w:val="24"/>
          <w:szCs w:val="24"/>
        </w:rPr>
      </w:pPr>
    </w:p>
    <w:p w:rsidR="00425174" w:rsidRPr="00316526" w:rsidRDefault="00425174" w:rsidP="004D05A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16526">
        <w:rPr>
          <w:sz w:val="24"/>
          <w:szCs w:val="24"/>
        </w:rPr>
        <w:t>Game Overview</w:t>
      </w:r>
    </w:p>
    <w:p w:rsidR="00425174" w:rsidRPr="00316526" w:rsidRDefault="00425174" w:rsidP="004D05A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16526">
        <w:rPr>
          <w:sz w:val="24"/>
          <w:szCs w:val="24"/>
        </w:rPr>
        <w:t>Game Play Mechanics</w:t>
      </w:r>
    </w:p>
    <w:p w:rsidR="00425174" w:rsidRPr="00316526" w:rsidRDefault="00425174" w:rsidP="004D05A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16526">
        <w:rPr>
          <w:sz w:val="24"/>
          <w:szCs w:val="24"/>
        </w:rPr>
        <w:t>Controls</w:t>
      </w:r>
    </w:p>
    <w:p w:rsidR="00425174" w:rsidRPr="00316526" w:rsidRDefault="00425174" w:rsidP="004D05A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16526">
        <w:rPr>
          <w:sz w:val="24"/>
          <w:szCs w:val="24"/>
        </w:rPr>
        <w:t>Saving and Loading</w:t>
      </w:r>
    </w:p>
    <w:p w:rsidR="00425174" w:rsidRPr="001F2630" w:rsidRDefault="00425174" w:rsidP="001F263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16526">
        <w:rPr>
          <w:sz w:val="24"/>
          <w:szCs w:val="24"/>
        </w:rPr>
        <w:t>Interface Sketch</w:t>
      </w:r>
    </w:p>
    <w:p w:rsidR="00425174" w:rsidRPr="00316526" w:rsidRDefault="00425174" w:rsidP="004D05A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16526">
        <w:rPr>
          <w:sz w:val="24"/>
          <w:szCs w:val="24"/>
        </w:rPr>
        <w:t>Script</w:t>
      </w:r>
    </w:p>
    <w:p w:rsidR="00425174" w:rsidRPr="00316526" w:rsidRDefault="00425174" w:rsidP="004D05A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16526">
        <w:rPr>
          <w:sz w:val="24"/>
          <w:szCs w:val="24"/>
        </w:rPr>
        <w:t>Story Index</w:t>
      </w:r>
    </w:p>
    <w:p w:rsidR="00425174" w:rsidRPr="00316526" w:rsidRDefault="00425174" w:rsidP="004D05A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16526">
        <w:rPr>
          <w:sz w:val="24"/>
          <w:szCs w:val="24"/>
        </w:rPr>
        <w:t>Art / Multimedia Index</w:t>
      </w:r>
    </w:p>
    <w:p w:rsidR="00425174" w:rsidRDefault="00425174" w:rsidP="004D05A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16526">
        <w:rPr>
          <w:sz w:val="24"/>
          <w:szCs w:val="24"/>
        </w:rPr>
        <w:t>Future Features</w:t>
      </w:r>
    </w:p>
    <w:p w:rsidR="001213B9" w:rsidRPr="00316526" w:rsidRDefault="001213B9" w:rsidP="004D05A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Github</w:t>
      </w:r>
      <w:r w:rsidR="00456745">
        <w:rPr>
          <w:sz w:val="24"/>
          <w:szCs w:val="24"/>
        </w:rPr>
        <w:t xml:space="preserve"> link</w:t>
      </w:r>
      <w:r w:rsidR="003475DA">
        <w:rPr>
          <w:sz w:val="24"/>
          <w:szCs w:val="24"/>
        </w:rPr>
        <w:t xml:space="preserve"> and hosted link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646C90" w:rsidP="00640332">
      <w:pPr>
        <w:rPr>
          <w:b/>
          <w:sz w:val="24"/>
          <w:szCs w:val="24"/>
          <w:u w:val="single"/>
        </w:rPr>
      </w:pPr>
    </w:p>
    <w:p w:rsidR="00425174" w:rsidRDefault="00425174" w:rsidP="00425174">
      <w:pPr>
        <w:tabs>
          <w:tab w:val="left" w:pos="2646"/>
        </w:tabs>
        <w:rPr>
          <w:sz w:val="24"/>
          <w:szCs w:val="24"/>
        </w:rPr>
      </w:pPr>
    </w:p>
    <w:p w:rsidR="00686D09" w:rsidRDefault="00686D09" w:rsidP="00671522">
      <w:pPr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1F7C6C" w:rsidRPr="0052119C" w:rsidRDefault="0007403B" w:rsidP="00253E18">
      <w:pPr>
        <w:pStyle w:val="ListParagraph"/>
        <w:rPr>
          <w:b/>
          <w:i/>
          <w:sz w:val="24"/>
          <w:szCs w:val="24"/>
        </w:rPr>
      </w:pPr>
      <w:r>
        <w:rPr>
          <w:rFonts w:cs="Consolas"/>
          <w:i/>
          <w:color w:val="000000"/>
          <w:sz w:val="24"/>
          <w:szCs w:val="24"/>
        </w:rPr>
        <w:t>Slide Roller is a car game. Drive cautiously by avoiding police coming from opposite sides. Collect fuels in the way to increase your scores.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07403B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Scroll your mouse up and down to control the car. Collect fuels which generates random in the way.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07403B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Use mouse to move up and down.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4E35FD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No saving option.</w:t>
      </w:r>
    </w:p>
    <w:p w:rsidR="00686D09" w:rsidRDefault="00686D09" w:rsidP="00686D09">
      <w:pPr>
        <w:rPr>
          <w:b/>
          <w:sz w:val="24"/>
          <w:szCs w:val="24"/>
        </w:rPr>
      </w:pPr>
    </w:p>
    <w:p w:rsidR="004E69C2" w:rsidRDefault="004E69C2" w:rsidP="00686D09">
      <w:pPr>
        <w:rPr>
          <w:b/>
          <w:sz w:val="24"/>
          <w:szCs w:val="24"/>
        </w:rPr>
      </w:pPr>
    </w:p>
    <w:p w:rsidR="004E69C2" w:rsidRDefault="004E69C2" w:rsidP="00686D09">
      <w:pPr>
        <w:rPr>
          <w:b/>
          <w:sz w:val="24"/>
          <w:szCs w:val="24"/>
        </w:rPr>
      </w:pPr>
    </w:p>
    <w:p w:rsidR="004E69C2" w:rsidRDefault="004E69C2" w:rsidP="00686D09">
      <w:pPr>
        <w:rPr>
          <w:b/>
          <w:sz w:val="24"/>
          <w:szCs w:val="24"/>
        </w:rPr>
      </w:pPr>
    </w:p>
    <w:p w:rsidR="004E69C2" w:rsidRDefault="004E69C2" w:rsidP="00686D09">
      <w:pPr>
        <w:rPr>
          <w:b/>
          <w:sz w:val="24"/>
          <w:szCs w:val="24"/>
        </w:rPr>
      </w:pPr>
    </w:p>
    <w:p w:rsidR="004E69C2" w:rsidRDefault="004E69C2" w:rsidP="00686D09">
      <w:pPr>
        <w:rPr>
          <w:b/>
          <w:sz w:val="24"/>
          <w:szCs w:val="24"/>
        </w:rPr>
      </w:pPr>
    </w:p>
    <w:p w:rsidR="004E69C2" w:rsidRDefault="004E69C2" w:rsidP="00686D09">
      <w:pPr>
        <w:rPr>
          <w:b/>
          <w:sz w:val="24"/>
          <w:szCs w:val="24"/>
        </w:rPr>
      </w:pPr>
    </w:p>
    <w:p w:rsidR="00657F85" w:rsidRDefault="00657F85" w:rsidP="00686D09">
      <w:pPr>
        <w:rPr>
          <w:b/>
          <w:sz w:val="24"/>
          <w:szCs w:val="24"/>
        </w:rPr>
      </w:pPr>
    </w:p>
    <w:p w:rsidR="00657F85" w:rsidRDefault="00657F85" w:rsidP="00686D09">
      <w:pPr>
        <w:rPr>
          <w:b/>
          <w:sz w:val="24"/>
          <w:szCs w:val="24"/>
        </w:rPr>
      </w:pPr>
    </w:p>
    <w:p w:rsidR="004E69C2" w:rsidRPr="008C6B2D" w:rsidRDefault="004E69C2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4E69C2" w:rsidRDefault="00BF4089" w:rsidP="004E69C2">
      <w:pPr>
        <w:ind w:left="360"/>
        <w:rPr>
          <w:i/>
          <w:sz w:val="24"/>
          <w:szCs w:val="24"/>
        </w:rPr>
      </w:pPr>
    </w:p>
    <w:p w:rsidR="009C26D4" w:rsidRPr="00BF4089" w:rsidRDefault="0007403B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pict>
          <v:shape id="_x0000_i1025" type="#_x0000_t75" style="width:467.55pt;height:356.25pt">
            <v:imagedata r:id="rId13" o:title="Capture"/>
          </v:shape>
        </w:pict>
      </w:r>
    </w:p>
    <w:p w:rsidR="00686D09" w:rsidRPr="008F5435" w:rsidRDefault="00686D09" w:rsidP="008F5435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1F2630" w:rsidRDefault="009F6693" w:rsidP="001F2630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07403B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Police cars coming from right to left.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4D179B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AF1E55" w:rsidRDefault="00AF1E55" w:rsidP="00AF1E5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ImpressJS</w:t>
      </w:r>
    </w:p>
    <w:p w:rsidR="00AF1E55" w:rsidRDefault="00AF1E55" w:rsidP="00AF1E5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game.js</w:t>
      </w:r>
    </w:p>
    <w:p w:rsidR="00AF1E55" w:rsidRDefault="00AF1E55" w:rsidP="00AF1E5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game.ts</w:t>
      </w:r>
    </w:p>
    <w:p w:rsidR="00AF1E55" w:rsidRPr="00761B02" w:rsidRDefault="00AF1E55" w:rsidP="00AF1E5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game.map.js</w:t>
      </w:r>
    </w:p>
    <w:p w:rsidR="004D179B" w:rsidRPr="008C6B2D" w:rsidRDefault="004D179B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686D09" w:rsidRDefault="0007403B" w:rsidP="004D179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need concentration to control your car to avoid police and collect fuels.</w:t>
      </w:r>
    </w:p>
    <w:p w:rsidR="00490E67" w:rsidRDefault="00490E67" w:rsidP="00BA1E6E">
      <w:pPr>
        <w:rPr>
          <w:b/>
          <w:sz w:val="24"/>
          <w:szCs w:val="24"/>
        </w:rPr>
      </w:pPr>
    </w:p>
    <w:p w:rsidR="00490E67" w:rsidRDefault="00490E67" w:rsidP="004D179B">
      <w:pPr>
        <w:ind w:left="720"/>
        <w:rPr>
          <w:b/>
          <w:sz w:val="24"/>
          <w:szCs w:val="24"/>
        </w:rPr>
      </w:pPr>
    </w:p>
    <w:p w:rsidR="00490E67" w:rsidRDefault="00490E67" w:rsidP="004D179B">
      <w:pPr>
        <w:ind w:left="720"/>
        <w:rPr>
          <w:b/>
          <w:sz w:val="24"/>
          <w:szCs w:val="24"/>
        </w:rPr>
      </w:pPr>
    </w:p>
    <w:p w:rsidR="007502FE" w:rsidRDefault="007502FE" w:rsidP="004D179B">
      <w:pPr>
        <w:ind w:left="720"/>
        <w:rPr>
          <w:b/>
          <w:sz w:val="24"/>
          <w:szCs w:val="24"/>
        </w:rPr>
      </w:pPr>
    </w:p>
    <w:p w:rsidR="007502FE" w:rsidRDefault="007502FE" w:rsidP="004D179B">
      <w:pPr>
        <w:ind w:left="720"/>
        <w:rPr>
          <w:b/>
          <w:sz w:val="24"/>
          <w:szCs w:val="24"/>
        </w:rPr>
      </w:pPr>
    </w:p>
    <w:p w:rsidR="007502FE" w:rsidRDefault="007502FE" w:rsidP="004D179B">
      <w:pPr>
        <w:ind w:left="720"/>
        <w:rPr>
          <w:b/>
          <w:sz w:val="24"/>
          <w:szCs w:val="24"/>
        </w:rPr>
      </w:pPr>
    </w:p>
    <w:p w:rsidR="007502FE" w:rsidRDefault="007502FE" w:rsidP="004D179B">
      <w:pPr>
        <w:ind w:left="720"/>
        <w:rPr>
          <w:b/>
          <w:sz w:val="24"/>
          <w:szCs w:val="24"/>
        </w:rPr>
      </w:pPr>
    </w:p>
    <w:p w:rsidR="007502FE" w:rsidRDefault="007502FE" w:rsidP="004D179B">
      <w:pPr>
        <w:ind w:left="720"/>
        <w:rPr>
          <w:b/>
          <w:sz w:val="24"/>
          <w:szCs w:val="24"/>
        </w:rPr>
      </w:pPr>
    </w:p>
    <w:p w:rsidR="007502FE" w:rsidRDefault="007502FE" w:rsidP="004D179B">
      <w:pPr>
        <w:ind w:left="720"/>
        <w:rPr>
          <w:b/>
          <w:sz w:val="24"/>
          <w:szCs w:val="24"/>
        </w:rPr>
      </w:pPr>
    </w:p>
    <w:p w:rsidR="007502FE" w:rsidRDefault="007502FE" w:rsidP="004D179B">
      <w:pPr>
        <w:ind w:left="720"/>
        <w:rPr>
          <w:b/>
          <w:sz w:val="24"/>
          <w:szCs w:val="24"/>
        </w:rPr>
      </w:pPr>
    </w:p>
    <w:p w:rsidR="007502FE" w:rsidRDefault="007502FE" w:rsidP="004D179B">
      <w:pPr>
        <w:ind w:left="720"/>
        <w:rPr>
          <w:b/>
          <w:sz w:val="24"/>
          <w:szCs w:val="24"/>
        </w:rPr>
      </w:pPr>
    </w:p>
    <w:p w:rsidR="007502FE" w:rsidRDefault="007502FE" w:rsidP="004D179B">
      <w:pPr>
        <w:ind w:left="720"/>
        <w:rPr>
          <w:b/>
          <w:sz w:val="24"/>
          <w:szCs w:val="24"/>
        </w:rPr>
      </w:pPr>
    </w:p>
    <w:p w:rsidR="007502FE" w:rsidRDefault="007502FE" w:rsidP="004D179B">
      <w:pPr>
        <w:ind w:left="720"/>
        <w:rPr>
          <w:b/>
          <w:sz w:val="24"/>
          <w:szCs w:val="24"/>
        </w:rPr>
      </w:pPr>
    </w:p>
    <w:p w:rsidR="007502FE" w:rsidRDefault="007502FE" w:rsidP="004D179B">
      <w:pPr>
        <w:ind w:left="720"/>
        <w:rPr>
          <w:b/>
          <w:sz w:val="24"/>
          <w:szCs w:val="24"/>
        </w:rPr>
      </w:pPr>
    </w:p>
    <w:p w:rsidR="007502FE" w:rsidRDefault="007502FE" w:rsidP="004D179B">
      <w:pPr>
        <w:ind w:left="720"/>
        <w:rPr>
          <w:b/>
          <w:sz w:val="24"/>
          <w:szCs w:val="24"/>
        </w:rPr>
      </w:pPr>
    </w:p>
    <w:p w:rsidR="007502FE" w:rsidRDefault="007502FE" w:rsidP="004D179B">
      <w:pPr>
        <w:ind w:left="720"/>
        <w:rPr>
          <w:b/>
          <w:sz w:val="24"/>
          <w:szCs w:val="24"/>
        </w:rPr>
      </w:pPr>
    </w:p>
    <w:p w:rsidR="007502FE" w:rsidRDefault="007502FE" w:rsidP="004D179B">
      <w:pPr>
        <w:ind w:left="720"/>
        <w:rPr>
          <w:b/>
          <w:sz w:val="24"/>
          <w:szCs w:val="24"/>
        </w:rPr>
      </w:pPr>
    </w:p>
    <w:p w:rsidR="007502FE" w:rsidRDefault="007502FE" w:rsidP="004D179B">
      <w:pPr>
        <w:ind w:left="720"/>
        <w:rPr>
          <w:b/>
          <w:sz w:val="24"/>
          <w:szCs w:val="24"/>
        </w:rPr>
      </w:pPr>
    </w:p>
    <w:p w:rsidR="007502FE" w:rsidRPr="008C6B2D" w:rsidRDefault="007502FE" w:rsidP="004D179B">
      <w:pPr>
        <w:ind w:left="720"/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4A4627" w:rsidRDefault="004A4627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p w:rsidR="00686D09" w:rsidRPr="008C6B2D" w:rsidRDefault="0007403B" w:rsidP="00686D0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pict>
          <v:shape id="_x0000_i1026" type="#_x0000_t75" style="width:206.65pt;height:317pt">
            <v:imagedata r:id="rId14" o:title="Capture1"/>
          </v:shape>
        </w:pict>
      </w:r>
    </w:p>
    <w:p w:rsidR="00686D09" w:rsidRDefault="00686D09" w:rsidP="00686D09">
      <w:pPr>
        <w:rPr>
          <w:b/>
          <w:sz w:val="24"/>
          <w:szCs w:val="24"/>
        </w:rPr>
      </w:pPr>
    </w:p>
    <w:p w:rsidR="00D54C9E" w:rsidRDefault="00D54C9E" w:rsidP="00686D09">
      <w:pPr>
        <w:rPr>
          <w:b/>
          <w:sz w:val="24"/>
          <w:szCs w:val="24"/>
        </w:rPr>
      </w:pPr>
    </w:p>
    <w:p w:rsidR="00D54C9E" w:rsidRDefault="00D54C9E" w:rsidP="00686D09">
      <w:pPr>
        <w:rPr>
          <w:b/>
          <w:sz w:val="24"/>
          <w:szCs w:val="24"/>
        </w:rPr>
      </w:pPr>
    </w:p>
    <w:p w:rsidR="00D54C9E" w:rsidRDefault="00D54C9E" w:rsidP="00686D09">
      <w:pPr>
        <w:rPr>
          <w:b/>
          <w:sz w:val="24"/>
          <w:szCs w:val="24"/>
        </w:rPr>
      </w:pPr>
    </w:p>
    <w:p w:rsidR="00D54C9E" w:rsidRDefault="00D54C9E" w:rsidP="00686D09">
      <w:pPr>
        <w:rPr>
          <w:b/>
          <w:sz w:val="24"/>
          <w:szCs w:val="24"/>
        </w:rPr>
      </w:pPr>
    </w:p>
    <w:p w:rsidR="0007403B" w:rsidRDefault="0007403B" w:rsidP="00686D09">
      <w:pPr>
        <w:rPr>
          <w:b/>
          <w:sz w:val="24"/>
          <w:szCs w:val="24"/>
        </w:rPr>
      </w:pPr>
    </w:p>
    <w:p w:rsidR="0007403B" w:rsidRDefault="0007403B" w:rsidP="00686D09">
      <w:pPr>
        <w:rPr>
          <w:b/>
          <w:sz w:val="24"/>
          <w:szCs w:val="24"/>
        </w:rPr>
      </w:pPr>
    </w:p>
    <w:p w:rsidR="00D30575" w:rsidRDefault="00D30575" w:rsidP="00686D09">
      <w:pPr>
        <w:rPr>
          <w:b/>
          <w:sz w:val="24"/>
          <w:szCs w:val="24"/>
        </w:rPr>
      </w:pPr>
    </w:p>
    <w:p w:rsidR="00D30575" w:rsidRPr="008C6B2D" w:rsidRDefault="00D30575" w:rsidP="00686D09">
      <w:pPr>
        <w:rPr>
          <w:b/>
          <w:sz w:val="24"/>
          <w:szCs w:val="24"/>
        </w:rPr>
      </w:pPr>
    </w:p>
    <w:p w:rsidR="00CD200D" w:rsidRDefault="00CD200D" w:rsidP="00CD200D">
      <w:pPr>
        <w:pStyle w:val="ListParagraph"/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D37A8" w:rsidRDefault="0007403B" w:rsidP="00CD200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Pause button, Different types of vehicles to choose.</w:t>
      </w:r>
    </w:p>
    <w:p w:rsidR="00CD200D" w:rsidRPr="00E814D3" w:rsidRDefault="00E814D3" w:rsidP="00E814D3">
      <w:pPr>
        <w:rPr>
          <w:b/>
          <w:sz w:val="24"/>
          <w:szCs w:val="24"/>
        </w:rPr>
      </w:pPr>
      <w:r>
        <w:rPr>
          <w:i/>
          <w:sz w:val="24"/>
          <w:szCs w:val="24"/>
        </w:rPr>
        <w:t>Github version control not working in visual studio.</w:t>
      </w:r>
    </w:p>
    <w:p w:rsidR="00C47964" w:rsidRPr="00C47964" w:rsidRDefault="00C47964" w:rsidP="00C47964">
      <w:pPr>
        <w:rPr>
          <w:b/>
          <w:sz w:val="24"/>
          <w:szCs w:val="24"/>
        </w:rPr>
      </w:pPr>
    </w:p>
    <w:p w:rsidR="000F27CA" w:rsidRDefault="00C47964" w:rsidP="000F27C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Hosted link</w:t>
      </w:r>
    </w:p>
    <w:p w:rsidR="00892978" w:rsidRPr="00B04FE0" w:rsidRDefault="00892978" w:rsidP="000F27CA">
      <w:pPr>
        <w:pStyle w:val="ListParagraph"/>
        <w:rPr>
          <w:b/>
          <w:sz w:val="24"/>
          <w:szCs w:val="24"/>
        </w:rPr>
      </w:pPr>
    </w:p>
    <w:p w:rsidR="00CD200D" w:rsidRDefault="0007403B" w:rsidP="00CD200D">
      <w:pPr>
        <w:pStyle w:val="ListParagraph"/>
        <w:rPr>
          <w:b/>
          <w:sz w:val="24"/>
          <w:szCs w:val="24"/>
        </w:rPr>
      </w:pPr>
      <w:r w:rsidRPr="0007403B">
        <w:rPr>
          <w:b/>
          <w:sz w:val="24"/>
          <w:szCs w:val="24"/>
        </w:rPr>
        <w:t>http://studentweb.cencol.ca/spanch32/COMP397-MailPilot-master/COMP397-MailPilot/</w:t>
      </w:r>
    </w:p>
    <w:sectPr w:rsidR="00CD200D" w:rsidSect="008E601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C90" w:rsidRDefault="00646C90" w:rsidP="00C152DC">
      <w:pPr>
        <w:spacing w:after="0" w:line="240" w:lineRule="auto"/>
      </w:pPr>
      <w:r>
        <w:separator/>
      </w:r>
    </w:p>
  </w:endnote>
  <w:endnote w:type="continuationSeparator" w:id="0">
    <w:p w:rsidR="00646C90" w:rsidRDefault="00646C90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1D4BAF" w:rsidRPr="001D4BAF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646C9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1D4BAF" w:rsidRPr="001D4BAF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C90" w:rsidRDefault="00646C90" w:rsidP="00C152DC">
      <w:pPr>
        <w:spacing w:after="0" w:line="240" w:lineRule="auto"/>
      </w:pPr>
      <w:r>
        <w:separator/>
      </w:r>
    </w:p>
  </w:footnote>
  <w:footnote w:type="continuationSeparator" w:id="0">
    <w:p w:rsidR="00646C90" w:rsidRDefault="00646C90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F75CB">
                <w:rPr>
                  <w:b/>
                  <w:bCs/>
                  <w:caps/>
                  <w:sz w:val="24"/>
                  <w:szCs w:val="24"/>
                </w:rPr>
                <w:t>Comp 397 Assignment 3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F75CB">
                <w:rPr>
                  <w:b/>
                  <w:bCs/>
                  <w:caps/>
                  <w:sz w:val="24"/>
                  <w:szCs w:val="24"/>
                </w:rPr>
                <w:t>Comp 397 Assignment 3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C76F6"/>
    <w:multiLevelType w:val="hybridMultilevel"/>
    <w:tmpl w:val="BBC645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66580"/>
    <w:rsid w:val="0007403B"/>
    <w:rsid w:val="0007455F"/>
    <w:rsid w:val="00080D8D"/>
    <w:rsid w:val="000F1B0C"/>
    <w:rsid w:val="000F27CA"/>
    <w:rsid w:val="001213B9"/>
    <w:rsid w:val="001363B3"/>
    <w:rsid w:val="001859E8"/>
    <w:rsid w:val="001A5A0A"/>
    <w:rsid w:val="001D4BAF"/>
    <w:rsid w:val="001F260F"/>
    <w:rsid w:val="001F2630"/>
    <w:rsid w:val="001F7C6C"/>
    <w:rsid w:val="00253E18"/>
    <w:rsid w:val="002B68D7"/>
    <w:rsid w:val="002C2237"/>
    <w:rsid w:val="003117F4"/>
    <w:rsid w:val="003475DA"/>
    <w:rsid w:val="003E1D34"/>
    <w:rsid w:val="003E1D56"/>
    <w:rsid w:val="00420F46"/>
    <w:rsid w:val="00425174"/>
    <w:rsid w:val="00456745"/>
    <w:rsid w:val="00490E67"/>
    <w:rsid w:val="004A3C84"/>
    <w:rsid w:val="004A4627"/>
    <w:rsid w:val="004D05AE"/>
    <w:rsid w:val="004D179B"/>
    <w:rsid w:val="004E35FD"/>
    <w:rsid w:val="004E3C78"/>
    <w:rsid w:val="004E69C2"/>
    <w:rsid w:val="0052119C"/>
    <w:rsid w:val="0052734F"/>
    <w:rsid w:val="005B6A08"/>
    <w:rsid w:val="005C2F0F"/>
    <w:rsid w:val="005D37A8"/>
    <w:rsid w:val="00625D24"/>
    <w:rsid w:val="00636364"/>
    <w:rsid w:val="00640332"/>
    <w:rsid w:val="00646C90"/>
    <w:rsid w:val="00655FC2"/>
    <w:rsid w:val="00657F85"/>
    <w:rsid w:val="00671522"/>
    <w:rsid w:val="00686D09"/>
    <w:rsid w:val="00691022"/>
    <w:rsid w:val="006F1267"/>
    <w:rsid w:val="00711F9D"/>
    <w:rsid w:val="00744BAC"/>
    <w:rsid w:val="007502FE"/>
    <w:rsid w:val="00761B02"/>
    <w:rsid w:val="007D2A8E"/>
    <w:rsid w:val="008054B1"/>
    <w:rsid w:val="008224F8"/>
    <w:rsid w:val="00840351"/>
    <w:rsid w:val="00892978"/>
    <w:rsid w:val="008C6B2D"/>
    <w:rsid w:val="008E601F"/>
    <w:rsid w:val="008F3C94"/>
    <w:rsid w:val="008F5435"/>
    <w:rsid w:val="00910404"/>
    <w:rsid w:val="00915BBE"/>
    <w:rsid w:val="00945D7F"/>
    <w:rsid w:val="00953C99"/>
    <w:rsid w:val="0099595B"/>
    <w:rsid w:val="00996533"/>
    <w:rsid w:val="009A4D42"/>
    <w:rsid w:val="009C26D4"/>
    <w:rsid w:val="009E3F63"/>
    <w:rsid w:val="009F6693"/>
    <w:rsid w:val="009F75CB"/>
    <w:rsid w:val="00AA765B"/>
    <w:rsid w:val="00AD223E"/>
    <w:rsid w:val="00AE23FD"/>
    <w:rsid w:val="00AF1E55"/>
    <w:rsid w:val="00B04FE0"/>
    <w:rsid w:val="00B21765"/>
    <w:rsid w:val="00B5145F"/>
    <w:rsid w:val="00BA1E6E"/>
    <w:rsid w:val="00BA6480"/>
    <w:rsid w:val="00BF4089"/>
    <w:rsid w:val="00C152DC"/>
    <w:rsid w:val="00C4300D"/>
    <w:rsid w:val="00C47964"/>
    <w:rsid w:val="00C7097E"/>
    <w:rsid w:val="00C82CE9"/>
    <w:rsid w:val="00CD200D"/>
    <w:rsid w:val="00D30575"/>
    <w:rsid w:val="00D36B80"/>
    <w:rsid w:val="00D54C9E"/>
    <w:rsid w:val="00D668E0"/>
    <w:rsid w:val="00D70515"/>
    <w:rsid w:val="00D82416"/>
    <w:rsid w:val="00DB55A0"/>
    <w:rsid w:val="00DC5A08"/>
    <w:rsid w:val="00E17BBE"/>
    <w:rsid w:val="00E66B75"/>
    <w:rsid w:val="00E67C88"/>
    <w:rsid w:val="00E814D3"/>
    <w:rsid w:val="00EB6F93"/>
    <w:rsid w:val="00EE09A6"/>
    <w:rsid w:val="00F35C9E"/>
    <w:rsid w:val="00F362D0"/>
    <w:rsid w:val="00F926BF"/>
    <w:rsid w:val="00F92813"/>
    <w:rsid w:val="00F9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CFA2D8-1BE2-4FEB-BF5C-A078C0AB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B04F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2704525-1CC5-4BCF-8880-5336558AF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1058</TotalTime>
  <Pages>7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397 Assignment 3</vt:lpstr>
    </vt:vector>
  </TitlesOfParts>
  <Company>sp - VirtualWorld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397 Assignment 3</dc:title>
  <dc:subject>SlideScroller Game</dc:subject>
  <dc:creator>Sachet Panchal</dc:creator>
  <cp:lastModifiedBy>sachet panchal</cp:lastModifiedBy>
  <cp:revision>74</cp:revision>
  <dcterms:created xsi:type="dcterms:W3CDTF">2011-07-15T01:03:00Z</dcterms:created>
  <dcterms:modified xsi:type="dcterms:W3CDTF">2015-07-13T01:33:00Z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